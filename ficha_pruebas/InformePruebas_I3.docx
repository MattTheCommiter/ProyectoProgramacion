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252B4B" w14:textId="77777777" w:rsidR="00374A9C" w:rsidRDefault="00374A9C">
      <w:pPr>
        <w:pStyle w:val="Encabezado1"/>
        <w:rPr>
          <w:lang w:val="es-ES_tradnl"/>
        </w:rPr>
      </w:pPr>
      <w:r>
        <w:rPr>
          <w:lang w:val="es-ES_tradnl"/>
        </w:rPr>
        <w:t>Descripción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resultados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las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baterías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eastAsia="Cambria" w:cs="Cambria"/>
          <w:lang w:val="es-ES_tradnl"/>
        </w:rPr>
        <w:t xml:space="preserve"> </w:t>
      </w:r>
      <w:r>
        <w:rPr>
          <w:lang w:val="es-ES_tradnl"/>
        </w:rPr>
        <w:t>pruebas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3"/>
        <w:gridCol w:w="2178"/>
        <w:gridCol w:w="2458"/>
        <w:gridCol w:w="1260"/>
        <w:gridCol w:w="2430"/>
        <w:gridCol w:w="4738"/>
      </w:tblGrid>
      <w:tr w:rsidR="00374A9C" w14:paraId="784DC378" w14:textId="77777777" w:rsidTr="00EF1B93">
        <w:trPr>
          <w:cantSplit/>
          <w:tblHeader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3FA8B3A" w14:textId="77777777" w:rsidR="00374A9C" w:rsidRDefault="00374A9C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N</w:t>
            </w:r>
            <w:r w:rsidR="00EF1B93">
              <w:rPr>
                <w:b/>
                <w:lang w:val="es-ES_tradnl"/>
              </w:rPr>
              <w:t>º</w:t>
            </w:r>
            <w:proofErr w:type="spellEnd"/>
            <w:r>
              <w:rPr>
                <w:b/>
                <w:lang w:val="es-ES_tradnl"/>
              </w:rPr>
              <w:t>.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prueba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DBC05A3" w14:textId="77777777" w:rsidR="00374A9C" w:rsidRDefault="00374A9C" w:rsidP="00DE3DC4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Módulo</w:t>
            </w:r>
            <w:r w:rsidR="00DE3DC4">
              <w:rPr>
                <w:b/>
                <w:lang w:val="es-ES_tradnl"/>
              </w:rPr>
              <w:t>/Función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1313FB1" w14:textId="77777777" w:rsidR="00374A9C" w:rsidRDefault="00374A9C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Responsable</w:t>
            </w:r>
          </w:p>
          <w:p w14:paraId="49653E58" w14:textId="77777777" w:rsidR="00374A9C" w:rsidRDefault="00374A9C">
            <w:pPr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(Fecha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realización)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159607" w14:textId="77777777" w:rsidR="00374A9C" w:rsidRDefault="00374A9C" w:rsidP="00DE3DC4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Supera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prueba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295F22" w14:textId="77777777" w:rsidR="00374A9C" w:rsidRDefault="00374A9C" w:rsidP="00DE3DC4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Supera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prueba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proofErr w:type="spellStart"/>
            <w:r>
              <w:rPr>
                <w:b/>
                <w:lang w:val="es-ES_tradnl"/>
              </w:rPr>
              <w:t>valgrind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39E54" w14:textId="77777777" w:rsidR="00374A9C" w:rsidRDefault="00374A9C">
            <w:pPr>
              <w:snapToGrid w:val="0"/>
              <w:spacing w:after="0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Breve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descripción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del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error,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sus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posibles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causas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y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localización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(sólo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caso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mbria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fallo)</w:t>
            </w:r>
          </w:p>
        </w:tc>
      </w:tr>
      <w:tr w:rsidR="00374A9C" w14:paraId="4B606E07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0D352" w14:textId="77777777" w:rsidR="00374A9C" w:rsidRDefault="00374A9C">
            <w:pPr>
              <w:snapToGrid w:val="0"/>
              <w:spacing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7CD06" w14:textId="77777777" w:rsidR="00374A9C" w:rsidRDefault="00DE3DC4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Modulo/Función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15006" w14:textId="77777777" w:rsidR="00374A9C" w:rsidRDefault="00374A9C" w:rsidP="00DE3DC4">
            <w:pPr>
              <w:snapToGrid w:val="0"/>
              <w:spacing w:after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Fulano</w:t>
            </w:r>
            <w:r>
              <w:rPr>
                <w:rFonts w:cs="Cambria"/>
                <w:lang w:val="es-ES_tradnl"/>
              </w:rPr>
              <w:t xml:space="preserve"> </w:t>
            </w:r>
            <w:r>
              <w:rPr>
                <w:lang w:val="es-ES_tradnl"/>
              </w:rPr>
              <w:t>Pérez</w:t>
            </w:r>
            <w:r>
              <w:rPr>
                <w:rFonts w:cs="Cambria"/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Pérez</w:t>
            </w:r>
            <w:proofErr w:type="spellEnd"/>
          </w:p>
          <w:p w14:paraId="0037BECA" w14:textId="77777777" w:rsidR="00374A9C" w:rsidRDefault="00374A9C" w:rsidP="00DE3DC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(DD/MM/AAAA)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EFF3B" w14:textId="77777777" w:rsidR="00374A9C" w:rsidRDefault="00374A9C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SÍ/NO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B26EF2" w14:textId="60ABFE44" w:rsidR="00374A9C" w:rsidRDefault="00374A9C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73386" w14:textId="77777777" w:rsidR="00374A9C" w:rsidRDefault="00374A9C" w:rsidP="00DE3DC4">
            <w:pPr>
              <w:snapToGrid w:val="0"/>
              <w:rPr>
                <w:lang w:val="es-ES_tradnl" w:eastAsia="es-ES"/>
              </w:rPr>
            </w:pPr>
          </w:p>
        </w:tc>
      </w:tr>
      <w:tr w:rsidR="00DE3DC4" w14:paraId="78C4B9E5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9CDEC" w14:textId="77777777" w:rsidR="00DE3DC4" w:rsidRDefault="00DE3DC4" w:rsidP="00536C3C">
            <w:pPr>
              <w:snapToGrid w:val="0"/>
              <w:jc w:val="both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DA63B" w14:textId="6033CD0C" w:rsidR="00DE3DC4" w:rsidRDefault="00053A82" w:rsidP="00536C3C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space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F1AEB" w14:textId="77777777" w:rsidR="00DE3DC4" w:rsidRDefault="00DE3DC4" w:rsidP="00536C3C">
            <w:pPr>
              <w:snapToGrid w:val="0"/>
              <w:jc w:val="center"/>
              <w:rPr>
                <w:lang w:val="es-ES_tradnl" w:eastAsia="es-E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8A261" w14:textId="142C76BE" w:rsidR="00DE3DC4" w:rsidRDefault="00053A82" w:rsidP="00536C3C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6A4A90" w14:textId="1AC05C92" w:rsidR="00DE3DC4" w:rsidRDefault="00DE3DC4" w:rsidP="00536C3C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B62A8" w14:textId="5D17C318" w:rsidR="00DE3DC4" w:rsidRDefault="005417F3" w:rsidP="00536C3C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04A9CD18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C717D" w14:textId="77777777" w:rsidR="00DE3DC4" w:rsidRDefault="00DE3DC4">
            <w:pPr>
              <w:snapToGrid w:val="0"/>
              <w:jc w:val="both"/>
              <w:rPr>
                <w:lang w:val="es-ES_tradnl" w:eastAsia="es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3AA673" w14:textId="66D06CEE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object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03BAE" w14:textId="77777777" w:rsidR="00DE3DC4" w:rsidRDefault="00DE3DC4" w:rsidP="00DE3DC4">
            <w:pPr>
              <w:snapToGrid w:val="0"/>
              <w:jc w:val="center"/>
              <w:rPr>
                <w:lang w:val="es-ES_tradnl" w:eastAsia="es-E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CE5B00" w14:textId="1AB0C67F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85F234" w14:textId="29A78982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A19D" w14:textId="559A33CF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423C2107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DC905" w14:textId="77777777" w:rsidR="00DE3DC4" w:rsidRDefault="00DE3DC4">
            <w:pPr>
              <w:snapToGrid w:val="0"/>
              <w:jc w:val="both"/>
              <w:rPr>
                <w:lang w:val="es-ES_tradnl" w:eastAsia="es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57A3D" w14:textId="65CD8220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player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F638F" w14:textId="3D508AFF" w:rsidR="00DE3DC4" w:rsidRDefault="00675942" w:rsidP="00DE3DC4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Araceli Gutiérrez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8B2B62" w14:textId="1FF3F90E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C1E8D" w14:textId="1F7187D2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CD9CC" w14:textId="47BCB4B3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5D56BD19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BF30B" w14:textId="77777777" w:rsidR="00DE3DC4" w:rsidRDefault="00DE3DC4">
            <w:pPr>
              <w:snapToGrid w:val="0"/>
              <w:jc w:val="both"/>
              <w:rPr>
                <w:lang w:val="es-ES_tradnl" w:eastAsia="es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7BD40" w14:textId="40055E91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set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3E1F8" w14:textId="77777777" w:rsidR="00DE3DC4" w:rsidRDefault="00DE3DC4" w:rsidP="00DE3DC4">
            <w:pPr>
              <w:snapToGrid w:val="0"/>
              <w:jc w:val="center"/>
              <w:rPr>
                <w:lang w:val="es-ES_tradnl" w:eastAsia="es-E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E0B6E4" w14:textId="171A4039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D533D3" w14:textId="3DD64A3D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20E2E" w14:textId="0346474B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DE3DC4" w14:paraId="62FCB30A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13F5F" w14:textId="77777777" w:rsidR="00DE3DC4" w:rsidRDefault="00DE3DC4">
            <w:pPr>
              <w:snapToGrid w:val="0"/>
              <w:jc w:val="both"/>
              <w:rPr>
                <w:lang w:val="es-ES_tradnl" w:eastAsia="es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910CE" w14:textId="1AD4983C" w:rsidR="00DE3DC4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character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67AE3" w14:textId="77777777" w:rsidR="00DE3DC4" w:rsidRDefault="00DE3DC4" w:rsidP="00DE3DC4">
            <w:pPr>
              <w:snapToGrid w:val="0"/>
              <w:jc w:val="center"/>
              <w:rPr>
                <w:lang w:val="es-ES_tradnl" w:eastAsia="es-E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53E51" w14:textId="06E15AA6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A479D3" w14:textId="14E8BED8" w:rsidR="00DE3DC4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269AC" w14:textId="10356EA1" w:rsidR="00DE3DC4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053A82" w14:paraId="3C975A02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CA593" w14:textId="77777777" w:rsidR="00053A82" w:rsidRDefault="00053A82">
            <w:pPr>
              <w:snapToGrid w:val="0"/>
              <w:jc w:val="both"/>
              <w:rPr>
                <w:lang w:val="es-ES_tradnl" w:eastAsia="es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8E546" w14:textId="25571DB4" w:rsidR="00053A82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  <w:proofErr w:type="gramStart"/>
            <w:r>
              <w:rPr>
                <w:lang w:val="es-ES_tradnl" w:eastAsia="es-ES"/>
              </w:rPr>
              <w:t>link</w:t>
            </w:r>
            <w:proofErr w:type="gram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0856D" w14:textId="77777777" w:rsidR="00053A82" w:rsidRDefault="00053A82" w:rsidP="00DE3DC4">
            <w:pPr>
              <w:snapToGrid w:val="0"/>
              <w:jc w:val="center"/>
              <w:rPr>
                <w:lang w:val="es-ES_tradnl" w:eastAsia="es-E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CB55A8" w14:textId="5AF07696" w:rsidR="00053A82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A1C435" w14:textId="7DFCF05B" w:rsidR="00053A82" w:rsidRDefault="00053A82" w:rsidP="00DE3DC4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0E53F" w14:textId="2132F8A5" w:rsidR="00053A82" w:rsidRDefault="005417F3" w:rsidP="00DE3DC4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  <w:tr w:rsidR="00675942" w14:paraId="38687D3D" w14:textId="77777777" w:rsidTr="00EF1B93">
        <w:trPr>
          <w:cantSplit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DC244" w14:textId="77777777" w:rsidR="00675942" w:rsidRDefault="00675942" w:rsidP="00675942">
            <w:pPr>
              <w:snapToGrid w:val="0"/>
              <w:jc w:val="both"/>
              <w:rPr>
                <w:lang w:val="es-ES_tradnl" w:eastAsia="es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29362" w14:textId="3C1207C1" w:rsidR="00675942" w:rsidRDefault="00675942" w:rsidP="00675942">
            <w:pPr>
              <w:snapToGrid w:val="0"/>
              <w:jc w:val="center"/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inventory</w:t>
            </w:r>
            <w:proofErr w:type="spellEnd"/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CC090" w14:textId="4F4E5445" w:rsidR="00675942" w:rsidRDefault="00675942" w:rsidP="00675942">
            <w:pPr>
              <w:snapToGrid w:val="0"/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Araceli Gutiérrez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235E" w14:textId="33CA5EBC" w:rsidR="00675942" w:rsidRDefault="00675942" w:rsidP="00675942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AD7276" w14:textId="6BF25ABF" w:rsidR="00675942" w:rsidRDefault="00675942" w:rsidP="00675942">
            <w:pPr>
              <w:snapToGrid w:val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SÍ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D043E" w14:textId="496A5BF1" w:rsidR="00675942" w:rsidRDefault="005417F3" w:rsidP="00675942">
            <w:pPr>
              <w:snapToGrid w:val="0"/>
              <w:rPr>
                <w:lang w:val="es-ES_tradnl" w:eastAsia="es-ES"/>
              </w:rPr>
            </w:pPr>
            <w:proofErr w:type="spellStart"/>
            <w:r w:rsidRPr="005417F3">
              <w:rPr>
                <w:lang w:val="es-ES_tradnl" w:eastAsia="es-ES"/>
              </w:rPr>
              <w:t>Tests</w:t>
            </w:r>
            <w:proofErr w:type="spellEnd"/>
            <w:r w:rsidRPr="005417F3">
              <w:rPr>
                <w:lang w:val="es-ES_tradnl" w:eastAsia="es-ES"/>
              </w:rPr>
              <w:t xml:space="preserve"> </w:t>
            </w:r>
            <w:proofErr w:type="spellStart"/>
            <w:r w:rsidRPr="005417F3">
              <w:rPr>
                <w:lang w:val="es-ES_tradnl" w:eastAsia="es-ES"/>
              </w:rPr>
              <w:t>passed</w:t>
            </w:r>
            <w:proofErr w:type="spellEnd"/>
            <w:r w:rsidRPr="005417F3">
              <w:rPr>
                <w:lang w:val="es-ES_tradnl" w:eastAsia="es-ES"/>
              </w:rPr>
              <w:t xml:space="preserve"> 100%</w:t>
            </w:r>
          </w:p>
        </w:tc>
      </w:tr>
    </w:tbl>
    <w:p w14:paraId="136D7262" w14:textId="77777777" w:rsidR="00374A9C" w:rsidRDefault="00374A9C"/>
    <w:sectPr w:rsidR="00374A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730" w:bottom="764" w:left="990" w:header="144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EE6F3" w14:textId="77777777" w:rsidR="00F01FD7" w:rsidRDefault="00F01FD7">
      <w:pPr>
        <w:spacing w:after="0"/>
      </w:pPr>
      <w:r>
        <w:separator/>
      </w:r>
    </w:p>
  </w:endnote>
  <w:endnote w:type="continuationSeparator" w:id="0">
    <w:p w14:paraId="6076B8BE" w14:textId="77777777" w:rsidR="00F01FD7" w:rsidRDefault="00F01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ohit Hindi">
    <w:altName w:val="MS Mincho"/>
    <w:charset w:val="8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CC2F" w14:textId="77777777" w:rsidR="00374A9C" w:rsidRDefault="00374A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C5F10" w14:textId="77777777" w:rsidR="00374A9C" w:rsidRDefault="00374A9C">
    <w:pPr>
      <w:pStyle w:val="Footer"/>
      <w:ind w:right="360"/>
    </w:pPr>
    <w:r>
      <w:pict w14:anchorId="724AFD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98.5pt;margin-top:.05pt;width:6.85pt;height:13.95pt;z-index:1;mso-wrap-distance-left:0;mso-wrap-distance-right:0;mso-position-horizontal-relative:page" stroked="f">
          <v:fill opacity="0" color2="black"/>
          <v:textbox inset="0,0,0,0">
            <w:txbxContent>
              <w:p w14:paraId="41D9A007" w14:textId="77777777" w:rsidR="00374A9C" w:rsidRDefault="00374A9C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</w:instrText>
                </w:r>
                <w:r w:rsidR="007B4AFD"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instrText xml:space="preserve"> </w:instrText>
                </w:r>
                <w:r>
                  <w:rPr>
                    <w:rStyle w:val="PageNumber"/>
                  </w:rPr>
                  <w:fldChar w:fldCharType="separate"/>
                </w:r>
                <w:r w:rsidR="00DE3DC4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C33A" w14:textId="77777777" w:rsidR="00374A9C" w:rsidRDefault="00374A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2E34E" w14:textId="77777777" w:rsidR="00F01FD7" w:rsidRDefault="00F01FD7">
      <w:pPr>
        <w:spacing w:after="0"/>
      </w:pPr>
      <w:r>
        <w:separator/>
      </w:r>
    </w:p>
  </w:footnote>
  <w:footnote w:type="continuationSeparator" w:id="0">
    <w:p w14:paraId="3FF301A8" w14:textId="77777777" w:rsidR="00F01FD7" w:rsidRDefault="00F01F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755C0" w14:textId="77777777" w:rsidR="000B1D92" w:rsidRDefault="000B1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1593" w:type="dxa"/>
      <w:tblLayout w:type="fixed"/>
      <w:tblLook w:val="0000" w:firstRow="0" w:lastRow="0" w:firstColumn="0" w:lastColumn="0" w:noHBand="0" w:noVBand="0"/>
    </w:tblPr>
    <w:tblGrid>
      <w:gridCol w:w="3609"/>
      <w:gridCol w:w="8982"/>
      <w:gridCol w:w="3925"/>
    </w:tblGrid>
    <w:tr w:rsidR="00374A9C" w14:paraId="1B457976" w14:textId="77777777">
      <w:trPr>
        <w:trHeight w:val="1083"/>
      </w:trPr>
      <w:tc>
        <w:tcPr>
          <w:tcW w:w="3609" w:type="dxa"/>
          <w:tcBorders>
            <w:bottom w:val="single" w:sz="48" w:space="0" w:color="FFFF00"/>
          </w:tcBorders>
          <w:shd w:val="clear" w:color="auto" w:fill="auto"/>
        </w:tcPr>
        <w:p w14:paraId="285BF373" w14:textId="77777777" w:rsidR="00374A9C" w:rsidRDefault="00374A9C">
          <w:pPr>
            <w:pStyle w:val="Header"/>
            <w:snapToGrid w:val="0"/>
            <w:jc w:val="center"/>
            <w:rPr>
              <w:rFonts w:eastAsia="Times New Roman" w:cs="Cambria"/>
              <w:sz w:val="20"/>
              <w:lang w:val="es-ES_tradnl"/>
            </w:rPr>
          </w:pPr>
          <w:r>
            <w:rPr>
              <w:rFonts w:ascii="Times New Roman" w:eastAsia="Times New Roman" w:hAnsi="Times New Roman"/>
              <w:lang w:val="es-ES_tradnl" w:eastAsia="en-US"/>
            </w:rPr>
            <w:pict w14:anchorId="66D661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0.5pt;height:40.15pt" filled="t" stroked="t" strokecolor="gray" strokeweight="0">
                <v:fill color2="black"/>
                <v:stroke color2="#7f7f7f"/>
                <v:imagedata r:id="rId1" o:title=""/>
                <w10:bordertop space="4"/>
                <w10:borderleft space="7"/>
                <w10:borderbottom space="4"/>
                <w10:borderright space="7"/>
              </v:shape>
            </w:pict>
          </w:r>
        </w:p>
      </w:tc>
      <w:tc>
        <w:tcPr>
          <w:tcW w:w="8982" w:type="dxa"/>
          <w:tcBorders>
            <w:bottom w:val="single" w:sz="48" w:space="0" w:color="00FFFF"/>
          </w:tcBorders>
          <w:shd w:val="clear" w:color="auto" w:fill="auto"/>
          <w:vAlign w:val="center"/>
        </w:tcPr>
        <w:p w14:paraId="6A975951" w14:textId="77777777" w:rsidR="00374A9C" w:rsidRDefault="00374A9C">
          <w:pPr>
            <w:pStyle w:val="Header"/>
            <w:snapToGrid w:val="0"/>
            <w:jc w:val="center"/>
            <w:rPr>
              <w:rFonts w:cs="Cambria"/>
              <w:sz w:val="20"/>
              <w:lang w:val="es-ES_tradnl"/>
            </w:rPr>
          </w:pPr>
          <w:r>
            <w:rPr>
              <w:rFonts w:eastAsia="Times New Roman" w:cs="Cambria"/>
              <w:sz w:val="20"/>
              <w:lang w:val="es-ES_tradnl"/>
            </w:rPr>
            <w:t>Proyecto</w:t>
          </w:r>
          <w:r>
            <w:rPr>
              <w:rFonts w:cs="Cambria"/>
              <w:sz w:val="20"/>
              <w:lang w:val="es-ES_tradnl"/>
            </w:rPr>
            <w:t xml:space="preserve"> de Programación</w:t>
          </w:r>
        </w:p>
        <w:p w14:paraId="4B4A70C3" w14:textId="77777777" w:rsidR="00374A9C" w:rsidRDefault="00374A9C">
          <w:pPr>
            <w:pStyle w:val="Header"/>
            <w:jc w:val="center"/>
            <w:rPr>
              <w:rFonts w:cs="Cambria"/>
              <w:sz w:val="20"/>
              <w:lang w:val="es-ES_tradnl"/>
            </w:rPr>
          </w:pPr>
          <w:r>
            <w:rPr>
              <w:rFonts w:eastAsia="Times New Roman" w:cs="Cambria"/>
              <w:sz w:val="20"/>
              <w:lang w:val="es-ES_tradnl"/>
            </w:rPr>
            <w:t>Grado</w:t>
          </w:r>
          <w:r>
            <w:rPr>
              <w:rFonts w:cs="Cambria"/>
              <w:sz w:val="20"/>
              <w:lang w:val="es-ES_tradnl"/>
            </w:rPr>
            <w:t xml:space="preserve"> en Ingeniería Informática   -   </w:t>
          </w:r>
          <w:r>
            <w:rPr>
              <w:rFonts w:eastAsia="Times New Roman" w:cs="Cambria"/>
              <w:sz w:val="20"/>
              <w:lang w:val="es-ES_tradnl"/>
            </w:rPr>
            <w:t>Doble</w:t>
          </w:r>
          <w:r>
            <w:rPr>
              <w:rFonts w:cs="Cambria"/>
              <w:sz w:val="20"/>
              <w:lang w:val="es-ES_tradnl"/>
            </w:rPr>
            <w:t xml:space="preserve"> Grado en Ingeniería Informática y Matemáticas</w:t>
          </w:r>
        </w:p>
        <w:p w14:paraId="01D4B7BE" w14:textId="77777777" w:rsidR="00374A9C" w:rsidRDefault="00374A9C" w:rsidP="000B1D92">
          <w:pPr>
            <w:pStyle w:val="Header"/>
            <w:jc w:val="center"/>
            <w:rPr>
              <w:rFonts w:eastAsia="Times New Roman" w:cs="Cambria"/>
              <w:sz w:val="20"/>
              <w:lang w:val="es-ES_tradnl"/>
            </w:rPr>
          </w:pPr>
          <w:r>
            <w:rPr>
              <w:rFonts w:cs="Cambria"/>
              <w:sz w:val="20"/>
              <w:lang w:val="es-ES_tradnl"/>
            </w:rPr>
            <w:t xml:space="preserve">Curso </w:t>
          </w:r>
          <w:r>
            <w:rPr>
              <w:rFonts w:eastAsia="Times New Roman" w:cs="Cambria"/>
              <w:sz w:val="20"/>
              <w:lang w:val="es-ES_tradnl"/>
            </w:rPr>
            <w:t>Primero/Segundo</w:t>
          </w:r>
        </w:p>
      </w:tc>
      <w:tc>
        <w:tcPr>
          <w:tcW w:w="3925" w:type="dxa"/>
          <w:tcBorders>
            <w:bottom w:val="single" w:sz="48" w:space="0" w:color="00FFFF"/>
          </w:tcBorders>
          <w:shd w:val="clear" w:color="auto" w:fill="auto"/>
          <w:vAlign w:val="center"/>
        </w:tcPr>
        <w:p w14:paraId="5899B1C3" w14:textId="77777777" w:rsidR="00374A9C" w:rsidRDefault="00374A9C">
          <w:pPr>
            <w:pStyle w:val="Header"/>
            <w:snapToGrid w:val="0"/>
            <w:jc w:val="center"/>
            <w:rPr>
              <w:rFonts w:ascii="Times New Roman" w:eastAsia="Times New Roman" w:hAnsi="Times New Roman"/>
              <w:lang w:val="es-ES_tradnl" w:eastAsia="en-US"/>
            </w:rPr>
          </w:pPr>
          <w:r>
            <w:pict w14:anchorId="4958E4B6">
              <v:shape id="_x0000_s1026" type="#_x0000_t75" style="position:absolute;left:0;text-align:left;margin-left:177.95pt;margin-top:-35.7pt;width:85.85pt;height:35.45pt;z-index:2;mso-wrap-distance-left:9.05pt;mso-wrap-distance-right:9.05pt;mso-position-horizontal-relative:text;mso-position-vertical-relative:text" filled="t" strokecolor="gray" strokeweight="0">
                <v:fill color2="black"/>
                <v:stroke color2="#7f7f7f"/>
                <v:imagedata r:id="rId2" o:title=""/>
                <w10:wrap type="topAndBottom"/>
              </v:shape>
            </w:pict>
          </w:r>
        </w:p>
      </w:tc>
    </w:tr>
  </w:tbl>
  <w:p w14:paraId="53515266" w14:textId="77777777" w:rsidR="00374A9C" w:rsidRDefault="00374A9C">
    <w:pPr>
      <w:pStyle w:val="Header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D5DA" w14:textId="77777777" w:rsidR="00374A9C" w:rsidRDefault="00374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A3865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27831050">
    <w:abstractNumId w:val="1"/>
  </w:num>
  <w:num w:numId="2" w16cid:durableId="31931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D92"/>
    <w:rsid w:val="00053A82"/>
    <w:rsid w:val="000B1D92"/>
    <w:rsid w:val="00374A9C"/>
    <w:rsid w:val="00536C3C"/>
    <w:rsid w:val="005417F3"/>
    <w:rsid w:val="00675942"/>
    <w:rsid w:val="007B4AFD"/>
    <w:rsid w:val="00DE3DC4"/>
    <w:rsid w:val="00EF1B93"/>
    <w:rsid w:val="00F01FD7"/>
    <w:rsid w:val="00F1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0FAAB3"/>
  <w14:defaultImageDpi w14:val="300"/>
  <w15:chartTrackingRefBased/>
  <w15:docId w15:val="{B3A04FA0-D2D9-4878-AC5D-99704606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200"/>
    </w:pPr>
    <w:rPr>
      <w:rFonts w:ascii="Cambria" w:eastAsia="Cambria" w:hAnsi="Cambria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Cambria" w:eastAsia="Cambria" w:hAnsi="Cambria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Times New Roman" w:eastAsia="Times New Roman" w:hAnsi="Times New Roman" w:cs="Times New Roman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ascii="Cambria" w:eastAsia="Cambria" w:hAnsi="Cambria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Cambria" w:eastAsia="Cambria" w:hAnsi="Cambria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8z0">
    <w:name w:val="WW8Num18z0"/>
    <w:rPr>
      <w:rFonts w:ascii="Cambria" w:eastAsia="Cambria" w:hAnsi="Cambria" w:cs="Cambria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Cambria" w:eastAsia="Cambria" w:hAnsi="Cambria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styleId="PageNumber">
    <w:name w:val="page number"/>
    <w:basedOn w:val="Fuentedeprrafopredeter1"/>
  </w:style>
  <w:style w:type="character" w:styleId="Hyperlink">
    <w:name w:val="Hyperlink"/>
    <w:rPr>
      <w:color w:val="0000FF"/>
      <w:u w:val="single"/>
    </w:rPr>
  </w:style>
  <w:style w:type="character" w:customStyle="1" w:styleId="Ttulo1Car">
    <w:name w:val="Título 1 Car"/>
    <w:rPr>
      <w:rFonts w:ascii="Calibri" w:eastAsia="Times New Roman" w:hAnsi="Calibri" w:cs="Times New Roman"/>
      <w:b/>
      <w:bCs/>
      <w:kern w:val="1"/>
      <w:sz w:val="32"/>
      <w:szCs w:val="32"/>
    </w:rPr>
  </w:style>
  <w:style w:type="character" w:customStyle="1" w:styleId="Ttulo2Car">
    <w:name w:val="Título 2 Ca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extonotapieCar">
    <w:name w:val="Texto nota pie Car"/>
    <w:rPr>
      <w:rFonts w:ascii="Trebuchet MS" w:eastAsia="Times New Roman" w:hAnsi="Trebuchet MS" w:cs="Trebuchet MS"/>
      <w:lang w:val="es-ES"/>
    </w:rPr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Ttulo3Car">
    <w:name w:val="Título 3 Car"/>
    <w:rPr>
      <w:rFonts w:ascii="Calibri" w:eastAsia="Times New Roman" w:hAnsi="Calibri" w:cs="Times New Roman"/>
      <w:b/>
      <w:bCs/>
      <w:sz w:val="26"/>
      <w:szCs w:val="26"/>
    </w:rPr>
  </w:style>
  <w:style w:type="character" w:styleId="Strong">
    <w:name w:val="Strong"/>
    <w:qFormat/>
    <w:rPr>
      <w:b/>
      <w:bCs/>
    </w:rPr>
  </w:style>
  <w:style w:type="character" w:customStyle="1" w:styleId="TextodegloboCar">
    <w:name w:val="Texto de globo Car"/>
    <w:rPr>
      <w:rFonts w:ascii="Lucida Grande" w:hAnsi="Lucida Grande" w:cs="Lucida Grande"/>
      <w:sz w:val="18"/>
      <w:szCs w:val="18"/>
    </w:rPr>
  </w:style>
  <w:style w:type="character" w:customStyle="1" w:styleId="TtuloCar">
    <w:name w:val="Título Car"/>
    <w:rPr>
      <w:rFonts w:ascii="Cambria" w:eastAsia="Times New Roman" w:hAnsi="Cambria" w:cs="Times New Roman"/>
      <w:b/>
      <w:bCs/>
      <w:kern w:val="1"/>
      <w:sz w:val="32"/>
      <w:szCs w:val="32"/>
      <w:lang w:val="en-US"/>
    </w:rPr>
  </w:style>
  <w:style w:type="paragraph" w:customStyle="1" w:styleId="Encabezado1">
    <w:name w:val="Encabezado1"/>
    <w:basedOn w:val="Normal"/>
    <w:next w:val="Normal"/>
    <w:pPr>
      <w:spacing w:before="240" w:after="60"/>
      <w:jc w:val="center"/>
    </w:pPr>
    <w:rPr>
      <w:rFonts w:eastAsia="Times New Roman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pacing w:after="0"/>
    </w:pPr>
  </w:style>
  <w:style w:type="paragraph" w:styleId="Footer">
    <w:name w:val="footer"/>
    <w:basedOn w:val="Normal"/>
    <w:pPr>
      <w:spacing w:after="0"/>
    </w:pPr>
  </w:style>
  <w:style w:type="paragraph" w:styleId="ColorfulList-Accent1">
    <w:name w:val="Colorful List Accent 1"/>
    <w:basedOn w:val="Normal"/>
    <w:qFormat/>
    <w:pPr>
      <w:ind w:left="720"/>
    </w:pPr>
  </w:style>
  <w:style w:type="paragraph" w:styleId="FootnoteText">
    <w:name w:val="footnote text"/>
    <w:basedOn w:val="Normal"/>
    <w:pPr>
      <w:spacing w:after="0"/>
      <w:jc w:val="both"/>
    </w:pPr>
    <w:rPr>
      <w:rFonts w:ascii="Trebuchet MS" w:eastAsia="Times New Roman" w:hAnsi="Trebuchet MS" w:cs="Trebuchet MS"/>
      <w:sz w:val="20"/>
      <w:szCs w:val="20"/>
      <w:lang w:val="es-ES"/>
    </w:r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pPr>
      <w:widowControl w:val="0"/>
      <w:suppressAutoHyphens/>
      <w:autoSpaceDE w:val="0"/>
    </w:pPr>
    <w:rPr>
      <w:color w:val="000000"/>
      <w:sz w:val="24"/>
      <w:szCs w:val="24"/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haya:Library:Application%20Support:Microsoft:Office:Plantillas%20personales:Mis%20plantillas:template_pp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A91D986FDB374CA41A9D550DE5C14E" ma:contentTypeVersion="8" ma:contentTypeDescription="Crear nuevo documento." ma:contentTypeScope="" ma:versionID="4944d9e448afb34c68b3c339905cf7ca">
  <xsd:schema xmlns:xsd="http://www.w3.org/2001/XMLSchema" xmlns:xs="http://www.w3.org/2001/XMLSchema" xmlns:p="http://schemas.microsoft.com/office/2006/metadata/properties" xmlns:ns2="444d1244-f1b0-4f64-a857-d8234d58e714" targetNamespace="http://schemas.microsoft.com/office/2006/metadata/properties" ma:root="true" ma:fieldsID="23874ef5c02c28722a7fdae4ca86a9aa" ns2:_="">
    <xsd:import namespace="444d1244-f1b0-4f64-a857-d8234d58e7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d1244-f1b0-4f64-a857-d8234d58e7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27E613-1617-4CF6-BCAF-DA1A3594F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8B3EFB-79E5-46B5-BDBF-A8FD3A5FD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4d1244-f1b0-4f64-a857-d8234d58e7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0C8458-C5AD-4292-BEFF-F598BA5F66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template_ppg.dot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Semana 5: Pruebas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5: Pruebas</dc:title>
  <dc:subject/>
  <dc:creator>Diana Pérez Marín</dc:creator>
  <cp:keywords/>
  <cp:lastModifiedBy>Araceli Gutiérrez Llorente</cp:lastModifiedBy>
  <cp:revision>5</cp:revision>
  <cp:lastPrinted>1601-01-01T00:00:00Z</cp:lastPrinted>
  <dcterms:created xsi:type="dcterms:W3CDTF">2025-04-07T17:48:00Z</dcterms:created>
  <dcterms:modified xsi:type="dcterms:W3CDTF">2025-04-07T17:53:00Z</dcterms:modified>
</cp:coreProperties>
</file>